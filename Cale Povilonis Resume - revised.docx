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95619" w14:textId="77777777" w:rsidR="00816216" w:rsidRPr="007F07BA" w:rsidRDefault="00BA5DD2" w:rsidP="00DB25C5">
      <w:pPr>
        <w:pStyle w:val="Title"/>
        <w:pBdr>
          <w:bottom w:val="single" w:sz="12" w:space="0" w:color="39A5B7" w:themeColor="accent1"/>
        </w:pBdr>
        <w:rPr>
          <w:rFonts w:ascii="HelveticaNeue" w:hAnsi="HelveticaNeue" w:cs="Times New Roman"/>
          <w:color w:val="000000" w:themeColor="text1"/>
          <w:sz w:val="40"/>
          <w:szCs w:val="40"/>
        </w:rPr>
      </w:pPr>
      <w:r w:rsidRPr="007F07BA">
        <w:rPr>
          <w:rFonts w:ascii="HelveticaNeue" w:hAnsi="HelveticaNeue" w:cs="Times New Roman"/>
          <w:color w:val="000000" w:themeColor="text1"/>
          <w:sz w:val="40"/>
          <w:szCs w:val="40"/>
        </w:rPr>
        <w:t xml:space="preserve">Cale </w:t>
      </w:r>
      <w:r w:rsidR="005353B8" w:rsidRPr="007F07BA">
        <w:rPr>
          <w:rFonts w:ascii="HelveticaNeue" w:hAnsi="HelveticaNeue" w:cs="Times New Roman"/>
          <w:color w:val="000000" w:themeColor="text1"/>
          <w:sz w:val="40"/>
          <w:szCs w:val="40"/>
        </w:rPr>
        <w:t xml:space="preserve">A. </w:t>
      </w:r>
      <w:proofErr w:type="spellStart"/>
      <w:r w:rsidRPr="007F07BA">
        <w:rPr>
          <w:rFonts w:ascii="HelveticaNeue" w:hAnsi="HelveticaNeue" w:cs="Times New Roman"/>
          <w:color w:val="000000" w:themeColor="text1"/>
          <w:sz w:val="40"/>
          <w:szCs w:val="40"/>
        </w:rPr>
        <w:t>Povilonis</w:t>
      </w:r>
      <w:proofErr w:type="spellEnd"/>
    </w:p>
    <w:p w14:paraId="75A8B1E7" w14:textId="77777777" w:rsidR="00141A4C" w:rsidRPr="007F07BA" w:rsidRDefault="005353B8" w:rsidP="00141A4C">
      <w:pPr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 xml:space="preserve">15558 </w:t>
      </w:r>
      <w:proofErr w:type="spellStart"/>
      <w:r w:rsidRPr="007F07BA">
        <w:rPr>
          <w:rFonts w:ascii="HelveticaNeue" w:hAnsi="HelveticaNeue" w:cs="Times New Roman"/>
          <w:color w:val="000000" w:themeColor="text1"/>
        </w:rPr>
        <w:t>Bradfort</w:t>
      </w:r>
      <w:proofErr w:type="spellEnd"/>
      <w:r w:rsidRPr="007F07BA">
        <w:rPr>
          <w:rFonts w:ascii="HelveticaNeue" w:hAnsi="HelveticaNeue" w:cs="Times New Roman"/>
          <w:color w:val="000000" w:themeColor="text1"/>
        </w:rPr>
        <w:t xml:space="preserve"> Ct. Basehor KS, 66007 </w:t>
      </w:r>
      <w:r w:rsidR="00141A4C" w:rsidRPr="007F07BA">
        <w:rPr>
          <w:rFonts w:ascii="HelveticaNeue" w:hAnsi="HelveticaNeue" w:cs="Times New Roman"/>
          <w:color w:val="000000" w:themeColor="text1"/>
        </w:rPr>
        <w:t>|</w:t>
      </w:r>
      <w:r w:rsidR="00141A4C" w:rsidRPr="007F07BA">
        <w:rPr>
          <w:rFonts w:ascii="Cambria" w:hAnsi="Cambria" w:cs="Cambria"/>
          <w:color w:val="000000" w:themeColor="text1"/>
        </w:rPr>
        <w:t> </w:t>
      </w:r>
      <w:r w:rsidR="00BA5DD2" w:rsidRPr="007F07BA">
        <w:rPr>
          <w:rFonts w:ascii="HelveticaNeue" w:hAnsi="HelveticaNeue" w:cs="Times New Roman"/>
          <w:color w:val="000000" w:themeColor="text1"/>
        </w:rPr>
        <w:t>913-416-3105</w:t>
      </w:r>
      <w:r w:rsidR="00141A4C" w:rsidRPr="007F07BA">
        <w:rPr>
          <w:rFonts w:ascii="Cambria" w:hAnsi="Cambria" w:cs="Cambria"/>
          <w:color w:val="000000" w:themeColor="text1"/>
        </w:rPr>
        <w:t> </w:t>
      </w:r>
      <w:r w:rsidR="00141A4C" w:rsidRPr="007F07BA">
        <w:rPr>
          <w:rFonts w:ascii="HelveticaNeue" w:hAnsi="HelveticaNeue" w:cs="Times New Roman"/>
          <w:color w:val="000000" w:themeColor="text1"/>
        </w:rPr>
        <w:t>|</w:t>
      </w:r>
      <w:r w:rsidR="00141A4C" w:rsidRPr="007F07BA">
        <w:rPr>
          <w:rFonts w:ascii="Cambria" w:hAnsi="Cambria" w:cs="Cambria"/>
          <w:color w:val="000000" w:themeColor="text1"/>
        </w:rPr>
        <w:t> </w:t>
      </w:r>
      <w:r w:rsidR="00BA5DD2" w:rsidRPr="007F07BA">
        <w:rPr>
          <w:rFonts w:ascii="HelveticaNeue" w:hAnsi="HelveticaNeue" w:cs="Times New Roman"/>
          <w:color w:val="000000" w:themeColor="text1"/>
        </w:rPr>
        <w:t>calepovilonis@ksu.edu</w:t>
      </w:r>
    </w:p>
    <w:p w14:paraId="63BDED4B" w14:textId="77777777" w:rsidR="005353B8" w:rsidRPr="007F07BA" w:rsidRDefault="005353B8" w:rsidP="005353B8">
      <w:pPr>
        <w:pStyle w:val="Heading1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>Experience</w:t>
      </w:r>
    </w:p>
    <w:p w14:paraId="57D8555A" w14:textId="7A784243" w:rsidR="00A147B1" w:rsidRPr="007F07BA" w:rsidRDefault="00323C3D" w:rsidP="00A147B1">
      <w:pPr>
        <w:pStyle w:val="Heading2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 xml:space="preserve">SOFTWARE </w:t>
      </w:r>
      <w:r w:rsidR="00A147B1" w:rsidRPr="007F07BA">
        <w:rPr>
          <w:rFonts w:ascii="HelveticaNeue" w:hAnsi="HelveticaNeue" w:cs="Times New Roman"/>
          <w:color w:val="000000" w:themeColor="text1"/>
        </w:rPr>
        <w:t>ENGINEERING INTERN</w:t>
      </w:r>
      <w:r w:rsidR="00A147B1" w:rsidRPr="007F07BA">
        <w:rPr>
          <w:rFonts w:ascii="Cambria" w:hAnsi="Cambria" w:cs="Cambria"/>
          <w:color w:val="000000" w:themeColor="text1"/>
        </w:rPr>
        <w:t> </w:t>
      </w:r>
      <w:r w:rsidR="00A147B1" w:rsidRPr="007F07BA">
        <w:rPr>
          <w:rFonts w:ascii="HelveticaNeue" w:hAnsi="HelveticaNeue" w:cs="Times New Roman"/>
          <w:color w:val="000000" w:themeColor="text1"/>
        </w:rPr>
        <w:t>|</w:t>
      </w:r>
      <w:r w:rsidR="00A147B1" w:rsidRPr="007F07BA">
        <w:rPr>
          <w:rFonts w:ascii="Cambria" w:hAnsi="Cambria" w:cs="Cambria"/>
          <w:color w:val="000000" w:themeColor="text1"/>
        </w:rPr>
        <w:t> </w:t>
      </w:r>
      <w:r w:rsidR="00A147B1" w:rsidRPr="007F07BA">
        <w:rPr>
          <w:rFonts w:ascii="HelveticaNeue" w:hAnsi="HelveticaNeue" w:cs="Times New Roman"/>
          <w:color w:val="000000" w:themeColor="text1"/>
        </w:rPr>
        <w:t>SOFTEK ILLUMINATE |</w:t>
      </w:r>
      <w:r w:rsidR="00A147B1" w:rsidRPr="007F07BA">
        <w:rPr>
          <w:rFonts w:ascii="HelveticaNeue" w:hAnsi="HelveticaNeue" w:cs="Times New Roman"/>
          <w:b w:val="0"/>
          <w:color w:val="000000" w:themeColor="text1"/>
        </w:rPr>
        <w:t xml:space="preserve"> May 2019 – </w:t>
      </w:r>
      <w:r w:rsidR="002E77F8" w:rsidRPr="007F07BA">
        <w:rPr>
          <w:rFonts w:ascii="HelveticaNeue" w:hAnsi="HelveticaNeue" w:cs="Times New Roman"/>
          <w:b w:val="0"/>
          <w:color w:val="000000" w:themeColor="text1"/>
        </w:rPr>
        <w:t>AUGUST 2019</w:t>
      </w:r>
    </w:p>
    <w:p w14:paraId="6379EF25" w14:textId="0CD92CDE" w:rsidR="00A147B1" w:rsidRPr="007F07BA" w:rsidRDefault="00C17444" w:rsidP="005353B8">
      <w:pPr>
        <w:pStyle w:val="ListBullet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 xml:space="preserve">Gained skills in </w:t>
      </w:r>
      <w:r w:rsidR="002446D8" w:rsidRPr="007F07BA">
        <w:rPr>
          <w:rFonts w:ascii="HelveticaNeue" w:hAnsi="HelveticaNeue" w:cs="Times New Roman"/>
          <w:color w:val="000000" w:themeColor="text1"/>
        </w:rPr>
        <w:t>ASP</w:t>
      </w:r>
      <w:r w:rsidRPr="007F07BA">
        <w:rPr>
          <w:rFonts w:ascii="HelveticaNeue" w:hAnsi="HelveticaNeue" w:cs="Times New Roman"/>
          <w:color w:val="000000" w:themeColor="text1"/>
        </w:rPr>
        <w:t>.NET, .NET Core,</w:t>
      </w:r>
      <w:r w:rsidR="00132F0F" w:rsidRPr="007F07BA">
        <w:rPr>
          <w:rFonts w:ascii="HelveticaNeue" w:hAnsi="HelveticaNeue" w:cs="Times New Roman"/>
          <w:color w:val="000000" w:themeColor="text1"/>
        </w:rPr>
        <w:t xml:space="preserve"> </w:t>
      </w:r>
      <w:r w:rsidRPr="007F07BA">
        <w:rPr>
          <w:rFonts w:ascii="HelveticaNeue" w:hAnsi="HelveticaNeue" w:cs="Times New Roman"/>
          <w:color w:val="000000" w:themeColor="text1"/>
        </w:rPr>
        <w:t xml:space="preserve">Docker, </w:t>
      </w:r>
      <w:r w:rsidR="005D5F8A" w:rsidRPr="007F07BA">
        <w:rPr>
          <w:rFonts w:ascii="HelveticaNeue" w:hAnsi="HelveticaNeue" w:cs="Times New Roman"/>
          <w:color w:val="000000" w:themeColor="text1"/>
        </w:rPr>
        <w:t xml:space="preserve">Kubernetes, </w:t>
      </w:r>
      <w:r w:rsidR="00B10F05" w:rsidRPr="007F07BA">
        <w:rPr>
          <w:rFonts w:ascii="HelveticaNeue" w:hAnsi="HelveticaNeue" w:cs="Times New Roman"/>
          <w:color w:val="000000" w:themeColor="text1"/>
        </w:rPr>
        <w:t>NLP</w:t>
      </w:r>
      <w:r w:rsidR="009305EC" w:rsidRPr="007F07BA">
        <w:rPr>
          <w:rFonts w:ascii="HelveticaNeue" w:hAnsi="HelveticaNeue" w:cs="Times New Roman"/>
          <w:color w:val="000000" w:themeColor="text1"/>
        </w:rPr>
        <w:t xml:space="preserve">, </w:t>
      </w:r>
      <w:r w:rsidRPr="007F07BA">
        <w:rPr>
          <w:rFonts w:ascii="HelveticaNeue" w:hAnsi="HelveticaNeue" w:cs="Times New Roman"/>
          <w:color w:val="000000" w:themeColor="text1"/>
        </w:rPr>
        <w:t xml:space="preserve">real-time development, deployment, </w:t>
      </w:r>
      <w:r w:rsidR="00B56B08" w:rsidRPr="007F07BA">
        <w:rPr>
          <w:rFonts w:ascii="HelveticaNeue" w:hAnsi="HelveticaNeue" w:cs="Times New Roman"/>
          <w:color w:val="000000" w:themeColor="text1"/>
        </w:rPr>
        <w:t>machine learning</w:t>
      </w:r>
      <w:r w:rsidRPr="007F07BA">
        <w:rPr>
          <w:rFonts w:ascii="HelveticaNeue" w:hAnsi="HelveticaNeue" w:cs="Times New Roman"/>
          <w:color w:val="000000" w:themeColor="text1"/>
        </w:rPr>
        <w:t xml:space="preserve">, </w:t>
      </w:r>
      <w:r w:rsidR="00385D62" w:rsidRPr="007F07BA">
        <w:rPr>
          <w:rFonts w:ascii="HelveticaNeue" w:hAnsi="HelveticaNeue" w:cs="Times New Roman"/>
          <w:color w:val="000000" w:themeColor="text1"/>
        </w:rPr>
        <w:t>project migration</w:t>
      </w:r>
      <w:r w:rsidR="002B3BC1" w:rsidRPr="007F07BA">
        <w:rPr>
          <w:rFonts w:ascii="HelveticaNeue" w:hAnsi="HelveticaNeue" w:cs="Times New Roman"/>
          <w:color w:val="000000" w:themeColor="text1"/>
        </w:rPr>
        <w:t>,</w:t>
      </w:r>
      <w:r w:rsidR="000D720B" w:rsidRPr="007F07BA">
        <w:rPr>
          <w:rFonts w:ascii="HelveticaNeue" w:hAnsi="HelveticaNeue" w:cs="Times New Roman"/>
          <w:color w:val="000000" w:themeColor="text1"/>
        </w:rPr>
        <w:t xml:space="preserve"> </w:t>
      </w:r>
      <w:r w:rsidR="00BA148A" w:rsidRPr="007F07BA">
        <w:rPr>
          <w:rFonts w:ascii="HelveticaNeue" w:hAnsi="HelveticaNeue" w:cs="Times New Roman"/>
          <w:color w:val="000000" w:themeColor="text1"/>
        </w:rPr>
        <w:t>MSI bundling</w:t>
      </w:r>
      <w:r w:rsidR="000D720B" w:rsidRPr="007F07BA">
        <w:rPr>
          <w:rFonts w:ascii="HelveticaNeue" w:hAnsi="HelveticaNeue" w:cs="Times New Roman"/>
          <w:color w:val="000000" w:themeColor="text1"/>
        </w:rPr>
        <w:t>,</w:t>
      </w:r>
      <w:r w:rsidR="002B3BC1" w:rsidRPr="007F07BA">
        <w:rPr>
          <w:rFonts w:ascii="HelveticaNeue" w:hAnsi="HelveticaNeue" w:cs="Times New Roman"/>
          <w:color w:val="000000" w:themeColor="text1"/>
        </w:rPr>
        <w:t xml:space="preserve"> software architecture</w:t>
      </w:r>
      <w:r w:rsidR="00866E41" w:rsidRPr="007F07BA">
        <w:rPr>
          <w:rFonts w:ascii="HelveticaNeue" w:hAnsi="HelveticaNeue" w:cs="Times New Roman"/>
          <w:color w:val="000000" w:themeColor="text1"/>
        </w:rPr>
        <w:t xml:space="preserve"> (MVC), and </w:t>
      </w:r>
      <w:r w:rsidR="0020269E" w:rsidRPr="007F07BA">
        <w:rPr>
          <w:rFonts w:ascii="HelveticaNeue" w:hAnsi="HelveticaNeue" w:cs="Times New Roman"/>
          <w:color w:val="000000" w:themeColor="text1"/>
        </w:rPr>
        <w:t>SQL.</w:t>
      </w:r>
    </w:p>
    <w:p w14:paraId="08453230" w14:textId="77777777" w:rsidR="005353B8" w:rsidRPr="007F07BA" w:rsidRDefault="005353B8" w:rsidP="005353B8">
      <w:pPr>
        <w:pStyle w:val="Heading2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>Undergradute researcher</w:t>
      </w:r>
      <w:r w:rsidRPr="007F07BA">
        <w:rPr>
          <w:rFonts w:ascii="Cambria" w:hAnsi="Cambria" w:cs="Cambria"/>
          <w:color w:val="000000" w:themeColor="text1"/>
        </w:rPr>
        <w:t> </w:t>
      </w:r>
      <w:r w:rsidRPr="007F07BA">
        <w:rPr>
          <w:rFonts w:ascii="HelveticaNeue" w:hAnsi="HelveticaNeue" w:cs="Times New Roman"/>
          <w:color w:val="000000" w:themeColor="text1"/>
        </w:rPr>
        <w:t>|</w:t>
      </w:r>
      <w:r w:rsidRPr="007F07BA">
        <w:rPr>
          <w:rFonts w:ascii="Cambria" w:hAnsi="Cambria" w:cs="Cambria"/>
          <w:color w:val="000000" w:themeColor="text1"/>
        </w:rPr>
        <w:t> </w:t>
      </w:r>
      <w:r w:rsidRPr="007F07BA">
        <w:rPr>
          <w:rFonts w:ascii="HelveticaNeue" w:hAnsi="HelveticaNeue" w:cs="Times New Roman"/>
          <w:color w:val="000000" w:themeColor="text1"/>
        </w:rPr>
        <w:t>kansas state university |</w:t>
      </w:r>
      <w:r w:rsidRPr="007F07BA">
        <w:rPr>
          <w:rFonts w:ascii="Cambria" w:hAnsi="Cambria" w:cs="Cambria"/>
          <w:color w:val="000000" w:themeColor="text1"/>
        </w:rPr>
        <w:t> </w:t>
      </w:r>
      <w:r w:rsidRPr="007F07BA">
        <w:rPr>
          <w:rFonts w:ascii="HelveticaNeue" w:hAnsi="HelveticaNeue" w:cs="Times New Roman"/>
          <w:b w:val="0"/>
          <w:color w:val="000000" w:themeColor="text1"/>
        </w:rPr>
        <w:t>march 2018 – present</w:t>
      </w:r>
    </w:p>
    <w:p w14:paraId="61A30A0B" w14:textId="11F435C5" w:rsidR="005353B8" w:rsidRPr="007F07BA" w:rsidRDefault="005353B8" w:rsidP="005353B8">
      <w:pPr>
        <w:pStyle w:val="ListBullet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>Developed skills in project development, research, library and API implementation, Amazon AWS, text analysis, natural language processing</w:t>
      </w:r>
      <w:r w:rsidR="00A52689" w:rsidRPr="007F07BA">
        <w:rPr>
          <w:rFonts w:ascii="HelveticaNeue" w:hAnsi="HelveticaNeue" w:cs="Times New Roman"/>
          <w:color w:val="000000" w:themeColor="text1"/>
        </w:rPr>
        <w:t xml:space="preserve"> (NLP)</w:t>
      </w:r>
      <w:r w:rsidRPr="007F07BA">
        <w:rPr>
          <w:rFonts w:ascii="HelveticaNeue" w:hAnsi="HelveticaNeue" w:cs="Times New Roman"/>
          <w:color w:val="000000" w:themeColor="text1"/>
        </w:rPr>
        <w:t>, VM</w:t>
      </w:r>
      <w:r w:rsidR="00191FC6" w:rsidRPr="007F07BA">
        <w:rPr>
          <w:rFonts w:ascii="HelveticaNeue" w:hAnsi="HelveticaNeue" w:cs="Times New Roman"/>
          <w:color w:val="000000" w:themeColor="text1"/>
        </w:rPr>
        <w:t>s, remote servers, and machine learning data classifiers.</w:t>
      </w:r>
    </w:p>
    <w:p w14:paraId="2B599EB8" w14:textId="77777777" w:rsidR="006270A9" w:rsidRPr="007F07BA" w:rsidRDefault="008F387C">
      <w:pPr>
        <w:pStyle w:val="Heading1"/>
        <w:rPr>
          <w:rFonts w:ascii="HelveticaNeue" w:hAnsi="HelveticaNeue" w:cs="Times New Roman"/>
          <w:color w:val="000000" w:themeColor="text1"/>
        </w:rPr>
      </w:pPr>
      <w:sdt>
        <w:sdtPr>
          <w:rPr>
            <w:rFonts w:ascii="HelveticaNeue" w:hAnsi="HelveticaNeue" w:cs="Times New Roman"/>
            <w:color w:val="000000" w:themeColor="text1"/>
          </w:rPr>
          <w:alias w:val="Education:"/>
          <w:tag w:val="Education:"/>
          <w:id w:val="807127995"/>
          <w:placeholder>
            <w:docPart w:val="C9EC19EAF1554EF69671AA4F77A4EF96"/>
          </w:placeholder>
          <w:temporary/>
          <w:showingPlcHdr/>
        </w:sdtPr>
        <w:sdtEndPr/>
        <w:sdtContent>
          <w:r w:rsidR="009D5933" w:rsidRPr="007F07BA">
            <w:rPr>
              <w:rFonts w:ascii="HelveticaNeue" w:hAnsi="HelveticaNeue" w:cs="Times New Roman"/>
              <w:color w:val="000000" w:themeColor="text1"/>
            </w:rPr>
            <w:t>Education</w:t>
          </w:r>
        </w:sdtContent>
      </w:sdt>
    </w:p>
    <w:p w14:paraId="282AD30F" w14:textId="26BFE273" w:rsidR="006270A9" w:rsidRPr="007F07BA" w:rsidRDefault="00BA5DD2">
      <w:pPr>
        <w:pStyle w:val="Heading2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 xml:space="preserve">kANSAS STATE UNIVERSITY </w:t>
      </w:r>
      <w:r w:rsidR="00DB25C5" w:rsidRPr="007F07BA">
        <w:rPr>
          <w:rFonts w:ascii="HelveticaNeue" w:hAnsi="HelveticaNeue" w:cs="Times New Roman"/>
          <w:color w:val="000000" w:themeColor="text1"/>
        </w:rPr>
        <w:t>|</w:t>
      </w:r>
      <w:r w:rsidRPr="007F07BA">
        <w:rPr>
          <w:rFonts w:ascii="HelveticaNeue" w:hAnsi="HelveticaNeue" w:cs="Times New Roman"/>
          <w:color w:val="000000" w:themeColor="text1"/>
        </w:rPr>
        <w:t xml:space="preserve"> </w:t>
      </w:r>
      <w:r w:rsidR="006B01C6" w:rsidRPr="007F07BA">
        <w:rPr>
          <w:rFonts w:ascii="HelveticaNeue" w:hAnsi="HelveticaNeue" w:cs="Times New Roman"/>
          <w:color w:val="000000" w:themeColor="text1"/>
        </w:rPr>
        <w:t>BACHELOR OF SCIENCE</w:t>
      </w:r>
      <w:r w:rsidR="005C4AB9" w:rsidRPr="007F07BA">
        <w:rPr>
          <w:rFonts w:ascii="HelveticaNeue" w:hAnsi="HelveticaNeue" w:cs="Times New Roman"/>
          <w:color w:val="000000" w:themeColor="text1"/>
        </w:rPr>
        <w:t xml:space="preserve"> |</w:t>
      </w:r>
      <w:r w:rsidR="009D5933" w:rsidRPr="007F07BA">
        <w:rPr>
          <w:rFonts w:ascii="Cambria" w:hAnsi="Cambria" w:cs="Cambria"/>
          <w:color w:val="000000" w:themeColor="text1"/>
        </w:rPr>
        <w:t> </w:t>
      </w:r>
      <w:r w:rsidR="00B77EEE" w:rsidRPr="007F07BA">
        <w:rPr>
          <w:rFonts w:ascii="HelveticaNeue" w:hAnsi="HelveticaNeue" w:cs="Times New Roman"/>
          <w:b w:val="0"/>
          <w:color w:val="000000" w:themeColor="text1"/>
        </w:rPr>
        <w:t>2017-</w:t>
      </w:r>
      <w:r w:rsidR="004E0142" w:rsidRPr="007F07BA">
        <w:rPr>
          <w:rFonts w:ascii="HelveticaNeue" w:hAnsi="HelveticaNeue" w:cs="Times New Roman"/>
          <w:b w:val="0"/>
          <w:color w:val="000000" w:themeColor="text1"/>
        </w:rPr>
        <w:t>eXPECt</w:t>
      </w:r>
      <w:r w:rsidRPr="007F07BA">
        <w:rPr>
          <w:rFonts w:ascii="HelveticaNeue" w:hAnsi="HelveticaNeue" w:cs="Times New Roman"/>
          <w:b w:val="0"/>
          <w:color w:val="000000" w:themeColor="text1"/>
        </w:rPr>
        <w:t>ED</w:t>
      </w:r>
      <w:r w:rsidRPr="007F07BA">
        <w:rPr>
          <w:rFonts w:ascii="Cambria" w:hAnsi="Cambria" w:cs="Cambria"/>
          <w:color w:val="000000" w:themeColor="text1"/>
        </w:rPr>
        <w:t> </w:t>
      </w:r>
      <w:r w:rsidR="001E62C6" w:rsidRPr="007F07BA">
        <w:rPr>
          <w:rFonts w:ascii="HelveticaNeue" w:hAnsi="HelveticaNeue" w:cs="Times New Roman"/>
          <w:b w:val="0"/>
          <w:color w:val="000000" w:themeColor="text1"/>
        </w:rPr>
        <w:t>FALL</w:t>
      </w:r>
      <w:r w:rsidRPr="007F07BA">
        <w:rPr>
          <w:rFonts w:ascii="HelveticaNeue" w:hAnsi="HelveticaNeue" w:cs="Times New Roman"/>
          <w:color w:val="000000" w:themeColor="text1"/>
        </w:rPr>
        <w:t xml:space="preserve"> </w:t>
      </w:r>
      <w:r w:rsidRPr="007F07BA">
        <w:rPr>
          <w:rFonts w:ascii="HelveticaNeue" w:hAnsi="HelveticaNeue" w:cs="Times New Roman"/>
          <w:b w:val="0"/>
          <w:color w:val="000000" w:themeColor="text1"/>
        </w:rPr>
        <w:t>202</w:t>
      </w:r>
      <w:r w:rsidR="005353B8" w:rsidRPr="007F07BA">
        <w:rPr>
          <w:rFonts w:ascii="HelveticaNeue" w:hAnsi="HelveticaNeue" w:cs="Times New Roman"/>
          <w:b w:val="0"/>
          <w:color w:val="000000" w:themeColor="text1"/>
        </w:rPr>
        <w:t>0</w:t>
      </w:r>
    </w:p>
    <w:p w14:paraId="0DEFB49A" w14:textId="77777777" w:rsidR="006270A9" w:rsidRPr="007F07BA" w:rsidRDefault="009D5933" w:rsidP="00BA5DD2">
      <w:pPr>
        <w:pStyle w:val="ListBullet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 xml:space="preserve">Major: </w:t>
      </w:r>
      <w:r w:rsidR="00BA5DD2" w:rsidRPr="007F07BA">
        <w:rPr>
          <w:rFonts w:ascii="HelveticaNeue" w:hAnsi="HelveticaNeue" w:cs="Times New Roman"/>
          <w:color w:val="000000" w:themeColor="text1"/>
        </w:rPr>
        <w:t>Computer Science</w:t>
      </w:r>
    </w:p>
    <w:p w14:paraId="3FF03CBB" w14:textId="6A03CAE6" w:rsidR="00497DE9" w:rsidRPr="007F07BA" w:rsidRDefault="002E21BD" w:rsidP="00BA5DD2">
      <w:pPr>
        <w:pStyle w:val="ListBullet"/>
        <w:rPr>
          <w:rFonts w:ascii="HelveticaNeue" w:hAnsi="HelveticaNeue" w:cs="Times New Roman"/>
          <w:color w:val="000000" w:themeColor="text1"/>
        </w:rPr>
      </w:pPr>
      <w:r>
        <w:rPr>
          <w:rFonts w:ascii="HelveticaNeue" w:hAnsi="HelveticaNeue" w:cs="Times New Roman"/>
          <w:color w:val="000000" w:themeColor="text1"/>
        </w:rPr>
        <w:t>Senior</w:t>
      </w:r>
      <w:r w:rsidR="00497DE9" w:rsidRPr="007F07BA">
        <w:rPr>
          <w:rFonts w:ascii="HelveticaNeue" w:hAnsi="HelveticaNeue" w:cs="Times New Roman"/>
          <w:color w:val="000000" w:themeColor="text1"/>
        </w:rPr>
        <w:t xml:space="preserve"> – 4.0 GPA</w:t>
      </w:r>
    </w:p>
    <w:p w14:paraId="7E56A207" w14:textId="77777777" w:rsidR="00DB25C5" w:rsidRPr="007F07BA" w:rsidRDefault="00DB25C5" w:rsidP="00BA5DD2">
      <w:pPr>
        <w:pStyle w:val="ListBullet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>Computer Science Scholars Program</w:t>
      </w:r>
    </w:p>
    <w:p w14:paraId="3C646979" w14:textId="7AAB223C" w:rsidR="006270A9" w:rsidRPr="007F07BA" w:rsidRDefault="00DC0E04">
      <w:pPr>
        <w:pStyle w:val="Heading1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>Programming Skills</w:t>
      </w:r>
    </w:p>
    <w:p w14:paraId="6AD7AE5E" w14:textId="3A4AD86C" w:rsidR="003E418A" w:rsidRPr="007F07BA" w:rsidRDefault="008A45C5" w:rsidP="0018770E">
      <w:pPr>
        <w:pStyle w:val="ListParagraph"/>
        <w:numPr>
          <w:ilvl w:val="0"/>
          <w:numId w:val="25"/>
        </w:numPr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>Java, HTML/</w:t>
      </w:r>
      <w:r w:rsidR="0018770E" w:rsidRPr="007F07BA">
        <w:rPr>
          <w:rFonts w:ascii="HelveticaNeue" w:hAnsi="HelveticaNeue" w:cs="Times New Roman"/>
          <w:color w:val="000000" w:themeColor="text1"/>
        </w:rPr>
        <w:t xml:space="preserve">CSS, JavaScript, Python, C#, C, </w:t>
      </w:r>
      <w:r w:rsidR="002446D8" w:rsidRPr="007F07BA">
        <w:rPr>
          <w:rFonts w:ascii="HelveticaNeue" w:hAnsi="HelveticaNeue" w:cs="Times New Roman"/>
          <w:color w:val="000000" w:themeColor="text1"/>
        </w:rPr>
        <w:t>ASP</w:t>
      </w:r>
      <w:r w:rsidR="0018770E" w:rsidRPr="007F07BA">
        <w:rPr>
          <w:rFonts w:ascii="HelveticaNeue" w:hAnsi="HelveticaNeue" w:cs="Times New Roman"/>
          <w:color w:val="000000" w:themeColor="text1"/>
        </w:rPr>
        <w:t>.NET, .NET Core, R</w:t>
      </w:r>
      <w:r w:rsidR="00DC0E04" w:rsidRPr="007F07BA">
        <w:rPr>
          <w:rFonts w:ascii="HelveticaNeue" w:hAnsi="HelveticaNeue" w:cs="Times New Roman"/>
          <w:color w:val="000000" w:themeColor="text1"/>
        </w:rPr>
        <w:t>ESTful Web Services</w:t>
      </w:r>
      <w:r w:rsidR="0018770E" w:rsidRPr="007F07BA">
        <w:rPr>
          <w:rFonts w:ascii="HelveticaNeue" w:hAnsi="HelveticaNeue" w:cs="Times New Roman"/>
          <w:color w:val="000000" w:themeColor="text1"/>
        </w:rPr>
        <w:t>, Docker,</w:t>
      </w:r>
      <w:r w:rsidR="00A8669E" w:rsidRPr="007F07BA">
        <w:rPr>
          <w:rFonts w:ascii="HelveticaNeue" w:hAnsi="HelveticaNeue" w:cs="Times New Roman"/>
          <w:color w:val="000000" w:themeColor="text1"/>
        </w:rPr>
        <w:t xml:space="preserve"> </w:t>
      </w:r>
      <w:r w:rsidR="00F72F9A" w:rsidRPr="007F07BA">
        <w:rPr>
          <w:rFonts w:ascii="HelveticaNeue" w:hAnsi="HelveticaNeue" w:cs="Times New Roman"/>
          <w:color w:val="000000" w:themeColor="text1"/>
        </w:rPr>
        <w:t xml:space="preserve">Postgres, </w:t>
      </w:r>
      <w:r w:rsidR="00A8669E" w:rsidRPr="007F07BA">
        <w:rPr>
          <w:rFonts w:ascii="HelveticaNeue" w:hAnsi="HelveticaNeue" w:cs="Times New Roman"/>
          <w:color w:val="000000" w:themeColor="text1"/>
        </w:rPr>
        <w:t>SQL Server</w:t>
      </w:r>
      <w:r w:rsidR="00DC0E04" w:rsidRPr="007F07BA">
        <w:rPr>
          <w:rFonts w:ascii="HelveticaNeue" w:hAnsi="HelveticaNeue" w:cs="Times New Roman"/>
          <w:color w:val="000000" w:themeColor="text1"/>
        </w:rPr>
        <w:t xml:space="preserve">, </w:t>
      </w:r>
      <w:r w:rsidR="0046398B" w:rsidRPr="007F07BA">
        <w:rPr>
          <w:rFonts w:ascii="HelveticaNeue" w:hAnsi="HelveticaNeue" w:cs="Times New Roman"/>
          <w:color w:val="000000" w:themeColor="text1"/>
        </w:rPr>
        <w:t xml:space="preserve">MSSQL, </w:t>
      </w:r>
      <w:r w:rsidR="00DC0E04" w:rsidRPr="007F07BA">
        <w:rPr>
          <w:rFonts w:ascii="HelveticaNeue" w:hAnsi="HelveticaNeue" w:cs="Times New Roman"/>
          <w:color w:val="000000" w:themeColor="text1"/>
        </w:rPr>
        <w:t>Assembly</w:t>
      </w:r>
      <w:r w:rsidR="00C57AC6">
        <w:rPr>
          <w:rFonts w:ascii="HelveticaNeue" w:hAnsi="HelveticaNeue" w:cs="Times New Roman"/>
          <w:color w:val="000000" w:themeColor="text1"/>
        </w:rPr>
        <w:t>, Functional Languages</w:t>
      </w:r>
      <w:bookmarkStart w:id="0" w:name="_GoBack"/>
      <w:bookmarkEnd w:id="0"/>
    </w:p>
    <w:p w14:paraId="660C382B" w14:textId="77777777" w:rsidR="00B7472C" w:rsidRPr="007F07BA" w:rsidRDefault="00B7472C" w:rsidP="00B7472C">
      <w:pPr>
        <w:pStyle w:val="Heading1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>Projects</w:t>
      </w:r>
    </w:p>
    <w:p w14:paraId="32BDD2D3" w14:textId="77777777" w:rsidR="003A537D" w:rsidRPr="007F07BA" w:rsidRDefault="003A537D" w:rsidP="003A537D">
      <w:pPr>
        <w:pStyle w:val="Heading2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>REsearch project |</w:t>
      </w:r>
      <w:r w:rsidRPr="007F07BA">
        <w:rPr>
          <w:rFonts w:ascii="Cambria" w:hAnsi="Cambria" w:cs="Cambria"/>
          <w:color w:val="000000" w:themeColor="text1"/>
        </w:rPr>
        <w:t> </w:t>
      </w:r>
      <w:r w:rsidRPr="007F07BA">
        <w:rPr>
          <w:rFonts w:ascii="HelveticaNeue" w:hAnsi="HelveticaNeue" w:cs="Times New Roman"/>
          <w:color w:val="000000" w:themeColor="text1"/>
        </w:rPr>
        <w:t>Undergraduate research</w:t>
      </w:r>
      <w:r w:rsidRPr="007F07BA">
        <w:rPr>
          <w:rFonts w:ascii="Cambria" w:hAnsi="Cambria" w:cs="Cambria"/>
          <w:color w:val="000000" w:themeColor="text1"/>
        </w:rPr>
        <w:t> </w:t>
      </w:r>
      <w:r w:rsidRPr="007F07BA">
        <w:rPr>
          <w:rFonts w:ascii="HelveticaNeue" w:hAnsi="HelveticaNeue" w:cs="Times New Roman"/>
          <w:color w:val="000000" w:themeColor="text1"/>
        </w:rPr>
        <w:t>|</w:t>
      </w:r>
      <w:r w:rsidRPr="007F07BA">
        <w:rPr>
          <w:rFonts w:ascii="Cambria" w:hAnsi="Cambria" w:cs="Cambria"/>
          <w:color w:val="000000" w:themeColor="text1"/>
        </w:rPr>
        <w:t> </w:t>
      </w:r>
      <w:r w:rsidRPr="007F07BA">
        <w:rPr>
          <w:rFonts w:ascii="HelveticaNeue" w:hAnsi="HelveticaNeue" w:cs="Times New Roman"/>
          <w:b w:val="0"/>
          <w:color w:val="000000" w:themeColor="text1"/>
        </w:rPr>
        <w:t>march 2018 – present</w:t>
      </w:r>
    </w:p>
    <w:p w14:paraId="03D8E45F" w14:textId="2AD59212" w:rsidR="003A537D" w:rsidRPr="007F07BA" w:rsidRDefault="003A537D" w:rsidP="00B61D81">
      <w:pPr>
        <w:pStyle w:val="ListBullet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>Used various languages, scripts, NLP, entity recognition, and more in order to extract sentiment and entities from tweets related to natural disasters.</w:t>
      </w:r>
    </w:p>
    <w:p w14:paraId="7DD3ADF2" w14:textId="7E259BDA" w:rsidR="00B61D81" w:rsidRPr="007F07BA" w:rsidRDefault="00B25372" w:rsidP="00B61D81">
      <w:pPr>
        <w:pStyle w:val="Heading2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>MARKOV TWITTER</w:t>
      </w:r>
      <w:r w:rsidR="00B61D81" w:rsidRPr="007F07BA">
        <w:rPr>
          <w:rFonts w:ascii="HelveticaNeue" w:hAnsi="HelveticaNeue" w:cs="Times New Roman"/>
          <w:color w:val="000000" w:themeColor="text1"/>
        </w:rPr>
        <w:t xml:space="preserve"> |</w:t>
      </w:r>
      <w:r w:rsidR="00B61D81" w:rsidRPr="007F07BA">
        <w:rPr>
          <w:rFonts w:ascii="Cambria" w:hAnsi="Cambria" w:cs="Cambria"/>
          <w:color w:val="000000" w:themeColor="text1"/>
        </w:rPr>
        <w:t> </w:t>
      </w:r>
      <w:r w:rsidRPr="007F07BA">
        <w:rPr>
          <w:rFonts w:ascii="HelveticaNeue" w:hAnsi="HelveticaNeue" w:cs="Times New Roman"/>
          <w:color w:val="000000" w:themeColor="text1"/>
        </w:rPr>
        <w:t>PERSONAL PROJECT</w:t>
      </w:r>
      <w:r w:rsidR="00B61D81" w:rsidRPr="007F07BA">
        <w:rPr>
          <w:rFonts w:ascii="Cambria" w:hAnsi="Cambria" w:cs="Cambria"/>
          <w:color w:val="000000" w:themeColor="text1"/>
        </w:rPr>
        <w:t> </w:t>
      </w:r>
      <w:r w:rsidR="00B61D81" w:rsidRPr="007F07BA">
        <w:rPr>
          <w:rFonts w:ascii="HelveticaNeue" w:hAnsi="HelveticaNeue" w:cs="Times New Roman"/>
          <w:color w:val="000000" w:themeColor="text1"/>
        </w:rPr>
        <w:t>|</w:t>
      </w:r>
      <w:r w:rsidR="00B61D81" w:rsidRPr="007F07BA">
        <w:rPr>
          <w:rFonts w:ascii="Cambria" w:hAnsi="Cambria" w:cs="Cambria"/>
          <w:color w:val="000000" w:themeColor="text1"/>
        </w:rPr>
        <w:t> </w:t>
      </w:r>
      <w:r w:rsidRPr="007F07BA">
        <w:rPr>
          <w:rFonts w:ascii="HelveticaNeue" w:hAnsi="HelveticaNeue" w:cs="Times New Roman"/>
          <w:b w:val="0"/>
          <w:color w:val="000000" w:themeColor="text1"/>
        </w:rPr>
        <w:t>October 2018</w:t>
      </w:r>
    </w:p>
    <w:p w14:paraId="3CC5256F" w14:textId="27D51046" w:rsidR="00B61D81" w:rsidRPr="007F07BA" w:rsidRDefault="00B25372" w:rsidP="00B61D81">
      <w:pPr>
        <w:pStyle w:val="ListBullet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>Utilized Markov chain to create twee</w:t>
      </w:r>
      <w:r w:rsidR="00792A16" w:rsidRPr="007F07BA">
        <w:rPr>
          <w:rFonts w:ascii="HelveticaNeue" w:hAnsi="HelveticaNeue" w:cs="Times New Roman"/>
          <w:color w:val="000000" w:themeColor="text1"/>
        </w:rPr>
        <w:t xml:space="preserve">ts based off inputted </w:t>
      </w:r>
      <w:r w:rsidR="009D1284" w:rsidRPr="007F07BA">
        <w:rPr>
          <w:rFonts w:ascii="HelveticaNeue" w:hAnsi="HelveticaNeue" w:cs="Times New Roman"/>
          <w:color w:val="000000" w:themeColor="text1"/>
        </w:rPr>
        <w:t>text</w:t>
      </w:r>
      <w:r w:rsidR="00792A16" w:rsidRPr="007F07BA">
        <w:rPr>
          <w:rFonts w:ascii="HelveticaNeue" w:hAnsi="HelveticaNeue" w:cs="Times New Roman"/>
          <w:color w:val="000000" w:themeColor="text1"/>
        </w:rPr>
        <w:t xml:space="preserve"> using Python as</w:t>
      </w:r>
      <w:r w:rsidR="003C0624" w:rsidRPr="007F07BA">
        <w:rPr>
          <w:rFonts w:ascii="HelveticaNeue" w:hAnsi="HelveticaNeue" w:cs="Times New Roman"/>
          <w:color w:val="000000" w:themeColor="text1"/>
        </w:rPr>
        <w:t xml:space="preserve"> the</w:t>
      </w:r>
      <w:r w:rsidR="00792A16" w:rsidRPr="007F07BA">
        <w:rPr>
          <w:rFonts w:ascii="HelveticaNeue" w:hAnsi="HelveticaNeue" w:cs="Times New Roman"/>
          <w:color w:val="000000" w:themeColor="text1"/>
        </w:rPr>
        <w:t xml:space="preserve"> main language.</w:t>
      </w:r>
    </w:p>
    <w:p w14:paraId="7239EB5D" w14:textId="77777777" w:rsidR="00B7472C" w:rsidRPr="007F07BA" w:rsidRDefault="00B7472C" w:rsidP="00B7472C">
      <w:pPr>
        <w:pStyle w:val="Heading2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>Campaign Ad Director</w:t>
      </w:r>
      <w:r w:rsidRPr="007F07BA">
        <w:rPr>
          <w:rFonts w:ascii="Cambria" w:hAnsi="Cambria" w:cs="Cambria"/>
          <w:color w:val="000000" w:themeColor="text1"/>
        </w:rPr>
        <w:t> </w:t>
      </w:r>
      <w:r w:rsidRPr="007F07BA">
        <w:rPr>
          <w:rFonts w:ascii="HelveticaNeue" w:hAnsi="HelveticaNeue" w:cs="Times New Roman"/>
          <w:color w:val="000000" w:themeColor="text1"/>
        </w:rPr>
        <w:t>|</w:t>
      </w:r>
      <w:r w:rsidRPr="007F07BA">
        <w:rPr>
          <w:rFonts w:ascii="Cambria" w:hAnsi="Cambria" w:cs="Cambria"/>
          <w:color w:val="000000" w:themeColor="text1"/>
        </w:rPr>
        <w:t> </w:t>
      </w:r>
      <w:r w:rsidRPr="007F07BA">
        <w:rPr>
          <w:rFonts w:ascii="HelveticaNeue" w:hAnsi="HelveticaNeue" w:cs="Times New Roman"/>
          <w:color w:val="000000" w:themeColor="text1"/>
        </w:rPr>
        <w:t>Scott fitzgerald</w:t>
      </w:r>
      <w:r w:rsidRPr="007F07BA">
        <w:rPr>
          <w:rFonts w:ascii="Cambria" w:hAnsi="Cambria" w:cs="Cambria"/>
          <w:color w:val="000000" w:themeColor="text1"/>
        </w:rPr>
        <w:t> </w:t>
      </w:r>
      <w:r w:rsidRPr="007F07BA">
        <w:rPr>
          <w:rFonts w:ascii="HelveticaNeue" w:hAnsi="HelveticaNeue" w:cs="Times New Roman"/>
          <w:color w:val="000000" w:themeColor="text1"/>
        </w:rPr>
        <w:t>|</w:t>
      </w:r>
      <w:r w:rsidRPr="007F07BA">
        <w:rPr>
          <w:rFonts w:ascii="Cambria" w:hAnsi="Cambria" w:cs="Cambria"/>
          <w:color w:val="000000" w:themeColor="text1"/>
        </w:rPr>
        <w:t> </w:t>
      </w:r>
      <w:r w:rsidRPr="007F07BA">
        <w:rPr>
          <w:rFonts w:ascii="HelveticaNeue" w:hAnsi="HelveticaNeue" w:cs="Times New Roman"/>
          <w:b w:val="0"/>
          <w:color w:val="000000" w:themeColor="text1"/>
        </w:rPr>
        <w:t>September 2016 – october 2016</w:t>
      </w:r>
    </w:p>
    <w:p w14:paraId="33073909" w14:textId="77777777" w:rsidR="00B7472C" w:rsidRPr="007F07BA" w:rsidRDefault="00B7472C" w:rsidP="00B61D81">
      <w:pPr>
        <w:pStyle w:val="ListBullet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>Created multiple video ads for state senator Scott Fitzgerald during his 2016 reelection campaign.</w:t>
      </w:r>
    </w:p>
    <w:p w14:paraId="3723D7A0" w14:textId="51584980" w:rsidR="00DB25C5" w:rsidRPr="007F07BA" w:rsidRDefault="00DB25C5" w:rsidP="00DB25C5">
      <w:pPr>
        <w:pStyle w:val="Heading1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color w:val="000000" w:themeColor="text1"/>
        </w:rPr>
        <w:t>Honors</w:t>
      </w:r>
      <w:r w:rsidR="00B7472C" w:rsidRPr="007F07BA">
        <w:rPr>
          <w:rFonts w:ascii="HelveticaNeue" w:hAnsi="HelveticaNeue" w:cs="Times New Roman"/>
          <w:color w:val="000000" w:themeColor="text1"/>
        </w:rPr>
        <w:t xml:space="preserve"> and Extracurriculars</w:t>
      </w:r>
    </w:p>
    <w:p w14:paraId="3D702E42" w14:textId="4F2F5B62" w:rsidR="00191FC6" w:rsidRPr="007F07BA" w:rsidRDefault="00191FC6" w:rsidP="00191FC6">
      <w:pPr>
        <w:pStyle w:val="ListBullet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b/>
          <w:color w:val="000000" w:themeColor="text1"/>
        </w:rPr>
        <w:t>Dean’s List,</w:t>
      </w:r>
      <w:r w:rsidRPr="007F07BA">
        <w:rPr>
          <w:rFonts w:ascii="HelveticaNeue" w:hAnsi="HelveticaNeue" w:cs="Times New Roman"/>
          <w:color w:val="000000" w:themeColor="text1"/>
        </w:rPr>
        <w:t xml:space="preserve"> </w:t>
      </w:r>
      <w:r w:rsidR="00B25372" w:rsidRPr="007F07BA">
        <w:rPr>
          <w:rFonts w:ascii="HelveticaNeue" w:hAnsi="HelveticaNeue" w:cs="Times New Roman"/>
          <w:color w:val="000000" w:themeColor="text1"/>
        </w:rPr>
        <w:t>2017, 2018</w:t>
      </w:r>
      <w:r w:rsidR="00326DB7" w:rsidRPr="007F07BA">
        <w:rPr>
          <w:rFonts w:ascii="HelveticaNeue" w:hAnsi="HelveticaNeue" w:cs="Times New Roman"/>
          <w:color w:val="000000" w:themeColor="text1"/>
        </w:rPr>
        <w:t>, 2019</w:t>
      </w:r>
    </w:p>
    <w:p w14:paraId="7513E84B" w14:textId="3DA8A943" w:rsidR="00DB25C5" w:rsidRPr="007F07BA" w:rsidRDefault="00191FC6" w:rsidP="00954AEB">
      <w:pPr>
        <w:pStyle w:val="ListBullet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b/>
          <w:color w:val="000000" w:themeColor="text1"/>
        </w:rPr>
        <w:t xml:space="preserve">K-State Hack-A-Thon, </w:t>
      </w:r>
      <w:r w:rsidRPr="007F07BA">
        <w:rPr>
          <w:rFonts w:ascii="HelveticaNeue" w:hAnsi="HelveticaNeue" w:cs="Times New Roman"/>
          <w:color w:val="000000" w:themeColor="text1"/>
        </w:rPr>
        <w:t>1</w:t>
      </w:r>
      <w:r w:rsidRPr="007F07BA">
        <w:rPr>
          <w:rFonts w:ascii="HelveticaNeue" w:hAnsi="HelveticaNeue" w:cs="Times New Roman"/>
          <w:color w:val="000000" w:themeColor="text1"/>
          <w:vertAlign w:val="superscript"/>
        </w:rPr>
        <w:t>st</w:t>
      </w:r>
      <w:r w:rsidRPr="007F07BA">
        <w:rPr>
          <w:rFonts w:ascii="HelveticaNeue" w:hAnsi="HelveticaNeue" w:cs="Times New Roman"/>
          <w:color w:val="000000" w:themeColor="text1"/>
        </w:rPr>
        <w:t xml:space="preserve"> </w:t>
      </w:r>
      <w:proofErr w:type="gramStart"/>
      <w:r w:rsidRPr="007F07BA">
        <w:rPr>
          <w:rFonts w:ascii="HelveticaNeue" w:hAnsi="HelveticaNeue" w:cs="Times New Roman"/>
          <w:color w:val="000000" w:themeColor="text1"/>
        </w:rPr>
        <w:t>Place .Tech</w:t>
      </w:r>
      <w:proofErr w:type="gramEnd"/>
      <w:r w:rsidRPr="007F07BA">
        <w:rPr>
          <w:rFonts w:ascii="HelveticaNeue" w:hAnsi="HelveticaNeue" w:cs="Times New Roman"/>
          <w:color w:val="000000" w:themeColor="text1"/>
        </w:rPr>
        <w:t>, 2</w:t>
      </w:r>
      <w:r w:rsidRPr="007F07BA">
        <w:rPr>
          <w:rFonts w:ascii="HelveticaNeue" w:hAnsi="HelveticaNeue" w:cs="Times New Roman"/>
          <w:color w:val="000000" w:themeColor="text1"/>
          <w:vertAlign w:val="superscript"/>
        </w:rPr>
        <w:t>nd</w:t>
      </w:r>
      <w:r w:rsidRPr="007F07BA">
        <w:rPr>
          <w:rFonts w:ascii="HelveticaNeue" w:hAnsi="HelveticaNeue" w:cs="Times New Roman"/>
          <w:color w:val="000000" w:themeColor="text1"/>
        </w:rPr>
        <w:t xml:space="preserve"> Place AI</w:t>
      </w:r>
    </w:p>
    <w:p w14:paraId="5D7B5166" w14:textId="4D1867FD" w:rsidR="00B7472C" w:rsidRPr="007F07BA" w:rsidRDefault="00B7472C" w:rsidP="00954AEB">
      <w:pPr>
        <w:pStyle w:val="ListBullet"/>
        <w:rPr>
          <w:rFonts w:ascii="HelveticaNeue" w:hAnsi="HelveticaNeue" w:cs="Times New Roman"/>
          <w:color w:val="000000" w:themeColor="text1"/>
        </w:rPr>
      </w:pPr>
      <w:r w:rsidRPr="007F07BA">
        <w:rPr>
          <w:rFonts w:ascii="HelveticaNeue" w:hAnsi="HelveticaNeue" w:cs="Times New Roman"/>
          <w:b/>
          <w:color w:val="000000" w:themeColor="text1"/>
        </w:rPr>
        <w:t>Web Development Club,</w:t>
      </w:r>
      <w:r w:rsidR="00954AEB" w:rsidRPr="007F07BA">
        <w:rPr>
          <w:rFonts w:ascii="HelveticaNeue" w:hAnsi="HelveticaNeue" w:cs="Times New Roman"/>
          <w:b/>
          <w:color w:val="000000" w:themeColor="text1"/>
        </w:rPr>
        <w:t xml:space="preserve"> ACM-SIGAI, Cyber Defense Club,</w:t>
      </w:r>
      <w:r w:rsidRPr="007F07BA">
        <w:rPr>
          <w:rFonts w:ascii="HelveticaNeue" w:hAnsi="HelveticaNeue" w:cs="Times New Roman"/>
          <w:color w:val="000000" w:themeColor="text1"/>
        </w:rPr>
        <w:t xml:space="preserve"> August 2017 - present</w:t>
      </w:r>
    </w:p>
    <w:sectPr w:rsidR="00B7472C" w:rsidRPr="007F07BA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A49B2" w14:textId="77777777" w:rsidR="008F387C" w:rsidRDefault="008F387C">
      <w:pPr>
        <w:spacing w:after="0"/>
      </w:pPr>
      <w:r>
        <w:separator/>
      </w:r>
    </w:p>
  </w:endnote>
  <w:endnote w:type="continuationSeparator" w:id="0">
    <w:p w14:paraId="49DD1634" w14:textId="77777777" w:rsidR="008F387C" w:rsidRDefault="008F38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0D68D" w14:textId="77777777" w:rsidR="00BE4AC0" w:rsidRDefault="00BE4AC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2421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16703" w14:textId="77777777" w:rsidR="008F387C" w:rsidRDefault="008F387C">
      <w:pPr>
        <w:spacing w:after="0"/>
      </w:pPr>
      <w:r>
        <w:separator/>
      </w:r>
    </w:p>
  </w:footnote>
  <w:footnote w:type="continuationSeparator" w:id="0">
    <w:p w14:paraId="2F77C76E" w14:textId="77777777" w:rsidR="008F387C" w:rsidRDefault="008F38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B49DF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81831"/>
    <w:multiLevelType w:val="hybridMultilevel"/>
    <w:tmpl w:val="7BC0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BD51D3"/>
    <w:multiLevelType w:val="hybridMultilevel"/>
    <w:tmpl w:val="34B6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4"/>
  </w:num>
  <w:num w:numId="23">
    <w:abstractNumId w:val="20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DD2"/>
    <w:rsid w:val="00013D7C"/>
    <w:rsid w:val="00016AD8"/>
    <w:rsid w:val="00024213"/>
    <w:rsid w:val="00041E82"/>
    <w:rsid w:val="00081066"/>
    <w:rsid w:val="000843E8"/>
    <w:rsid w:val="000A4F59"/>
    <w:rsid w:val="000D720B"/>
    <w:rsid w:val="000F3E8A"/>
    <w:rsid w:val="00101E37"/>
    <w:rsid w:val="00132F0F"/>
    <w:rsid w:val="00141A4C"/>
    <w:rsid w:val="00147BDA"/>
    <w:rsid w:val="0018770E"/>
    <w:rsid w:val="00191FC6"/>
    <w:rsid w:val="001B29CF"/>
    <w:rsid w:val="001E62C6"/>
    <w:rsid w:val="0020269E"/>
    <w:rsid w:val="00234EB3"/>
    <w:rsid w:val="002446D8"/>
    <w:rsid w:val="002711C3"/>
    <w:rsid w:val="00280597"/>
    <w:rsid w:val="0028220F"/>
    <w:rsid w:val="002B3BC1"/>
    <w:rsid w:val="002E21BD"/>
    <w:rsid w:val="002E77F8"/>
    <w:rsid w:val="003220AB"/>
    <w:rsid w:val="00323C3D"/>
    <w:rsid w:val="00326DB7"/>
    <w:rsid w:val="00345326"/>
    <w:rsid w:val="00356C14"/>
    <w:rsid w:val="00385D62"/>
    <w:rsid w:val="003A537D"/>
    <w:rsid w:val="003C0624"/>
    <w:rsid w:val="003C6A07"/>
    <w:rsid w:val="003E418A"/>
    <w:rsid w:val="003F0D6F"/>
    <w:rsid w:val="00421C88"/>
    <w:rsid w:val="0046398B"/>
    <w:rsid w:val="00497DE9"/>
    <w:rsid w:val="004E0142"/>
    <w:rsid w:val="004E16D2"/>
    <w:rsid w:val="00523471"/>
    <w:rsid w:val="00532150"/>
    <w:rsid w:val="005353B8"/>
    <w:rsid w:val="00546EBD"/>
    <w:rsid w:val="005C4AB9"/>
    <w:rsid w:val="005D5F8A"/>
    <w:rsid w:val="005F3F2F"/>
    <w:rsid w:val="00617B26"/>
    <w:rsid w:val="006270A9"/>
    <w:rsid w:val="00630AF8"/>
    <w:rsid w:val="006626B9"/>
    <w:rsid w:val="00675956"/>
    <w:rsid w:val="00681034"/>
    <w:rsid w:val="006B01C6"/>
    <w:rsid w:val="00723DA4"/>
    <w:rsid w:val="00747AD2"/>
    <w:rsid w:val="00792A16"/>
    <w:rsid w:val="007E6999"/>
    <w:rsid w:val="007F07BA"/>
    <w:rsid w:val="007F46F1"/>
    <w:rsid w:val="00816216"/>
    <w:rsid w:val="008334DA"/>
    <w:rsid w:val="00843AFD"/>
    <w:rsid w:val="00866E41"/>
    <w:rsid w:val="0087734B"/>
    <w:rsid w:val="008A45C5"/>
    <w:rsid w:val="008F387C"/>
    <w:rsid w:val="00904681"/>
    <w:rsid w:val="00921902"/>
    <w:rsid w:val="009245D7"/>
    <w:rsid w:val="009305EC"/>
    <w:rsid w:val="00954AEB"/>
    <w:rsid w:val="009D1284"/>
    <w:rsid w:val="009D5933"/>
    <w:rsid w:val="00A147B1"/>
    <w:rsid w:val="00A52689"/>
    <w:rsid w:val="00A74198"/>
    <w:rsid w:val="00A83C7E"/>
    <w:rsid w:val="00A8669E"/>
    <w:rsid w:val="00AA0FB1"/>
    <w:rsid w:val="00B10F05"/>
    <w:rsid w:val="00B25372"/>
    <w:rsid w:val="00B36212"/>
    <w:rsid w:val="00B4594A"/>
    <w:rsid w:val="00B56B08"/>
    <w:rsid w:val="00B6131D"/>
    <w:rsid w:val="00B61D81"/>
    <w:rsid w:val="00B6261C"/>
    <w:rsid w:val="00B636EB"/>
    <w:rsid w:val="00B7472C"/>
    <w:rsid w:val="00B77EEE"/>
    <w:rsid w:val="00BA148A"/>
    <w:rsid w:val="00BA5DD2"/>
    <w:rsid w:val="00BD768D"/>
    <w:rsid w:val="00BE4AC0"/>
    <w:rsid w:val="00BE6185"/>
    <w:rsid w:val="00C17444"/>
    <w:rsid w:val="00C530FC"/>
    <w:rsid w:val="00C55ACC"/>
    <w:rsid w:val="00C57AC6"/>
    <w:rsid w:val="00C61F8E"/>
    <w:rsid w:val="00C7314D"/>
    <w:rsid w:val="00C732E7"/>
    <w:rsid w:val="00C91575"/>
    <w:rsid w:val="00DA5648"/>
    <w:rsid w:val="00DB25C5"/>
    <w:rsid w:val="00DC0E04"/>
    <w:rsid w:val="00E025B3"/>
    <w:rsid w:val="00E15310"/>
    <w:rsid w:val="00E83E4B"/>
    <w:rsid w:val="00EB15F2"/>
    <w:rsid w:val="00F72F9A"/>
    <w:rsid w:val="00FC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154D7"/>
  <w15:docId w15:val="{F1897F07-D501-4F3E-86E5-0996BB6E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C4AB9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C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EC19EAF1554EF69671AA4F77A4E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7E6CD-5E0D-4CBE-B96B-18345A372EC0}"/>
      </w:docPartPr>
      <w:docPartBody>
        <w:p w:rsidR="00F45F8E" w:rsidRDefault="00F45F8E">
          <w:pPr>
            <w:pStyle w:val="C9EC19EAF1554EF69671AA4F77A4EF9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F8E"/>
    <w:rsid w:val="0008378E"/>
    <w:rsid w:val="000F48E6"/>
    <w:rsid w:val="00192555"/>
    <w:rsid w:val="003722EC"/>
    <w:rsid w:val="003E0B7E"/>
    <w:rsid w:val="005055A5"/>
    <w:rsid w:val="005133A0"/>
    <w:rsid w:val="006B4B92"/>
    <w:rsid w:val="007236FD"/>
    <w:rsid w:val="009B0EFB"/>
    <w:rsid w:val="00A9250D"/>
    <w:rsid w:val="00BC4C43"/>
    <w:rsid w:val="00F4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817DAE4DA843DE8FB7A7D1FB4AD4B7">
    <w:name w:val="BD817DAE4DA843DE8FB7A7D1FB4AD4B7"/>
  </w:style>
  <w:style w:type="paragraph" w:customStyle="1" w:styleId="DE3D8BACF8114F9C8CBC6EF35B9B1E05">
    <w:name w:val="DE3D8BACF8114F9C8CBC6EF35B9B1E05"/>
  </w:style>
  <w:style w:type="paragraph" w:customStyle="1" w:styleId="3AE74AF90B0F42D9AAB995DE35EB1ABA">
    <w:name w:val="3AE74AF90B0F42D9AAB995DE35EB1ABA"/>
  </w:style>
  <w:style w:type="paragraph" w:customStyle="1" w:styleId="77C94E0208304076B23C6A4705F7038D">
    <w:name w:val="77C94E0208304076B23C6A4705F7038D"/>
  </w:style>
  <w:style w:type="paragraph" w:customStyle="1" w:styleId="E29524C9648A4D6AB7B9B085CB3912D1">
    <w:name w:val="E29524C9648A4D6AB7B9B085CB3912D1"/>
  </w:style>
  <w:style w:type="paragraph" w:customStyle="1" w:styleId="E383E484C4DB4884A374B28B07B545B9">
    <w:name w:val="E383E484C4DB4884A374B28B07B545B9"/>
  </w:style>
  <w:style w:type="paragraph" w:customStyle="1" w:styleId="C9EC19EAF1554EF69671AA4F77A4EF96">
    <w:name w:val="C9EC19EAF1554EF69671AA4F77A4EF96"/>
  </w:style>
  <w:style w:type="paragraph" w:customStyle="1" w:styleId="3DEB2E15BB8F4A1CAFF2DED0A3AA949A">
    <w:name w:val="3DEB2E15BB8F4A1CAFF2DED0A3AA949A"/>
  </w:style>
  <w:style w:type="paragraph" w:customStyle="1" w:styleId="3152AE1B9A484E3482A155F2B0158A27">
    <w:name w:val="3152AE1B9A484E3482A155F2B0158A27"/>
  </w:style>
  <w:style w:type="paragraph" w:customStyle="1" w:styleId="E90B1F318CCB4C15A4D38B1E0A69DA73">
    <w:name w:val="E90B1F318CCB4C15A4D38B1E0A69DA73"/>
  </w:style>
  <w:style w:type="paragraph" w:customStyle="1" w:styleId="41F3246F7AB84F459CD580607365D941">
    <w:name w:val="41F3246F7AB84F459CD580607365D941"/>
  </w:style>
  <w:style w:type="paragraph" w:customStyle="1" w:styleId="651D6E74B30843848C2FF46EB7D2049C">
    <w:name w:val="651D6E74B30843848C2FF46EB7D2049C"/>
  </w:style>
  <w:style w:type="paragraph" w:customStyle="1" w:styleId="0D27A1717A504C16A7BD83886C7B09DE">
    <w:name w:val="0D27A1717A504C16A7BD83886C7B09DE"/>
  </w:style>
  <w:style w:type="paragraph" w:customStyle="1" w:styleId="7807A5FF03EE4D0F9B982A7FDBE72A27">
    <w:name w:val="7807A5FF03EE4D0F9B982A7FDBE72A27"/>
  </w:style>
  <w:style w:type="paragraph" w:customStyle="1" w:styleId="D3EAAB81E00C4736BDAFEE2F983FF243">
    <w:name w:val="D3EAAB81E00C4736BDAFEE2F983FF243"/>
  </w:style>
  <w:style w:type="paragraph" w:customStyle="1" w:styleId="45BFF313DA7542D49292AC1732F77DFC">
    <w:name w:val="45BFF313DA7542D49292AC1732F77DFC"/>
  </w:style>
  <w:style w:type="paragraph" w:customStyle="1" w:styleId="42A85610F0C74EA6862ADD311403158A">
    <w:name w:val="42A85610F0C74EA6862ADD311403158A"/>
  </w:style>
  <w:style w:type="paragraph" w:customStyle="1" w:styleId="AABD6048014B4585BDB9C87399317831">
    <w:name w:val="AABD6048014B4585BDB9C87399317831"/>
  </w:style>
  <w:style w:type="paragraph" w:customStyle="1" w:styleId="EC18A21E20024259B90F981552F30EE4">
    <w:name w:val="EC18A21E20024259B90F981552F30EE4"/>
  </w:style>
  <w:style w:type="paragraph" w:customStyle="1" w:styleId="4C66303E9DFF430189E573850BD45F99">
    <w:name w:val="4C66303E9DFF430189E573850BD45F99"/>
  </w:style>
  <w:style w:type="paragraph" w:customStyle="1" w:styleId="6F04359FA460444282ADDB860B6022A7">
    <w:name w:val="6F04359FA460444282ADDB860B6022A7"/>
  </w:style>
  <w:style w:type="paragraph" w:customStyle="1" w:styleId="E4EC6EBE3DF04EAAB75E567358F1E0CF">
    <w:name w:val="E4EC6EBE3DF04EAAB75E567358F1E0CF"/>
  </w:style>
  <w:style w:type="paragraph" w:customStyle="1" w:styleId="2DB9408B1D1348B39D0A3B68E2C77645">
    <w:name w:val="2DB9408B1D1348B39D0A3B68E2C77645"/>
  </w:style>
  <w:style w:type="paragraph" w:customStyle="1" w:styleId="63A8CB23158E4128B00DF7D8D6499035">
    <w:name w:val="63A8CB23158E4128B00DF7D8D6499035"/>
  </w:style>
  <w:style w:type="paragraph" w:customStyle="1" w:styleId="087278465C564AEB88FD2C25BDC680D6">
    <w:name w:val="087278465C564AEB88FD2C25BDC680D6"/>
  </w:style>
  <w:style w:type="paragraph" w:customStyle="1" w:styleId="A3E1C2C691B9433B8F479ECA437722E3">
    <w:name w:val="A3E1C2C691B9433B8F479ECA437722E3"/>
  </w:style>
  <w:style w:type="paragraph" w:customStyle="1" w:styleId="CAF2739B46CF4E63BD301E013CE8F790">
    <w:name w:val="CAF2739B46CF4E63BD301E013CE8F790"/>
  </w:style>
  <w:style w:type="paragraph" w:customStyle="1" w:styleId="C4366705AB8845ABB3A368F915F6613F">
    <w:name w:val="C4366705AB8845ABB3A368F915F6613F"/>
  </w:style>
  <w:style w:type="paragraph" w:customStyle="1" w:styleId="F2460C13DBA14FC0B39857F82B0AF78D">
    <w:name w:val="F2460C13DBA14FC0B39857F82B0AF78D"/>
  </w:style>
  <w:style w:type="paragraph" w:customStyle="1" w:styleId="22C7EDE5320B4E119C9191C5064D554E">
    <w:name w:val="22C7EDE5320B4E119C9191C5064D554E"/>
  </w:style>
  <w:style w:type="paragraph" w:customStyle="1" w:styleId="E94E7FCBD7CF4390AC8E053F07C06F9E">
    <w:name w:val="E94E7FCBD7CF4390AC8E053F07C06F9E"/>
  </w:style>
  <w:style w:type="paragraph" w:customStyle="1" w:styleId="4E2030CC47674FB4847C1568773AAB6F">
    <w:name w:val="4E2030CC47674FB4847C1568773AAB6F"/>
  </w:style>
  <w:style w:type="paragraph" w:customStyle="1" w:styleId="01684A9CDC5D4004B08060FC9B1814CD">
    <w:name w:val="01684A9CDC5D4004B08060FC9B1814CD"/>
  </w:style>
  <w:style w:type="paragraph" w:customStyle="1" w:styleId="E40F48903777447680FBE66A5C3F2DE7">
    <w:name w:val="E40F48903777447680FBE66A5C3F2DE7"/>
    <w:rsid w:val="00F45F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5D25D-62C2-4685-BD09-FA10D16CE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73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Cale</dc:creator>
  <cp:keywords/>
  <cp:lastModifiedBy>Cale</cp:lastModifiedBy>
  <cp:revision>78</cp:revision>
  <dcterms:created xsi:type="dcterms:W3CDTF">2018-07-11T22:52:00Z</dcterms:created>
  <dcterms:modified xsi:type="dcterms:W3CDTF">2019-12-02T18:05:00Z</dcterms:modified>
  <cp:version/>
</cp:coreProperties>
</file>